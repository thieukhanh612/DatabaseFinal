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339E9D" w14:textId="77777777" w:rsidR="00D077E9" w:rsidRDefault="00D077E9" w:rsidP="00D70D02">
      <w:r>
        <w:rPr>
          <w:noProof/>
        </w:rPr>
        <w:drawing>
          <wp:anchor distT="0" distB="0" distL="114300" distR="114300" simplePos="0" relativeHeight="251658240" behindDoc="1" locked="0" layoutInCell="1" allowOverlap="1" wp14:anchorId="067E99BB" wp14:editId="0D2258B8">
            <wp:simplePos x="0" y="0"/>
            <wp:positionH relativeFrom="page">
              <wp:align>right</wp:align>
            </wp:positionH>
            <wp:positionV relativeFrom="page">
              <wp:posOffset>-68580</wp:posOffset>
            </wp:positionV>
            <wp:extent cx="7766050" cy="6684010"/>
            <wp:effectExtent l="0" t="0" r="6350" b="25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7-1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6050" cy="6684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14:paraId="0F282819" w14:textId="77777777" w:rsidTr="00D077E9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1358D650" w14:textId="77777777" w:rsidR="00D077E9" w:rsidRDefault="00D077E9" w:rsidP="00D077E9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E428697" wp14:editId="19321D9C">
                      <wp:extent cx="3528695" cy="1210614"/>
                      <wp:effectExtent l="0" t="0" r="0" b="0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21061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6D03699" w14:textId="69914DAF" w:rsidR="00F463F2" w:rsidRPr="00D86945" w:rsidRDefault="00F463F2" w:rsidP="00D077E9">
                                  <w:pPr>
                                    <w:pStyle w:val="Title"/>
                                  </w:pPr>
                                  <w:r>
                                    <w:t>Note Program</w:t>
                                  </w:r>
                                </w:p>
                                <w:p w14:paraId="1CCB5610" w14:textId="6F004D7E" w:rsidR="00F463F2" w:rsidRPr="00D86945" w:rsidRDefault="00F463F2" w:rsidP="00D077E9">
                                  <w:pPr>
                                    <w:pStyle w:val="Title"/>
                                    <w:spacing w:after="0"/>
                                  </w:pPr>
                                  <w:r w:rsidRPr="00D86945">
                                    <w:t>20</w:t>
                                  </w:r>
                                  <w:r>
                                    <w:t>20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3E42869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width:277.85pt;height:95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" filled="f" stroked="f" strokeweight=".5pt">
                      <v:textbox>
                        <w:txbxContent>
                          <w:p w14:paraId="26D03699" w14:textId="69914DAF" w:rsidR="00F463F2" w:rsidRPr="00D86945" w:rsidRDefault="00F463F2" w:rsidP="00D077E9">
                            <w:pPr>
                              <w:pStyle w:val="Title"/>
                            </w:pPr>
                            <w:r>
                              <w:t>Note Program</w:t>
                            </w:r>
                          </w:p>
                          <w:p w14:paraId="1CCB5610" w14:textId="6F004D7E" w:rsidR="00F463F2" w:rsidRPr="00D86945" w:rsidRDefault="00F463F2" w:rsidP="00D077E9">
                            <w:pPr>
                              <w:pStyle w:val="Title"/>
                              <w:spacing w:after="0"/>
                            </w:pPr>
                            <w:r w:rsidRPr="00D86945">
                              <w:t>20</w:t>
                            </w:r>
                            <w:r>
                              <w:t>20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5222767B" w14:textId="77777777" w:rsidR="00D077E9" w:rsidRDefault="00D077E9" w:rsidP="00D077E9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2A6997A" wp14:editId="3C5AB2D0">
                      <wp:extent cx="1390918" cy="0"/>
                      <wp:effectExtent l="0" t="19050" r="19050" b="19050"/>
                      <wp:docPr id="5" name="Straight Connector 5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9C0C2BB" id="Straight Connector 5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14:paraId="488C69CA" w14:textId="77777777" w:rsidTr="00D077E9">
        <w:trPr>
          <w:trHeight w:val="7636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129711A4" w14:textId="77777777" w:rsidR="00D077E9" w:rsidRDefault="00D077E9" w:rsidP="00D077E9">
            <w:pPr>
              <w:rPr>
                <w:noProof/>
              </w:rPr>
            </w:pPr>
          </w:p>
        </w:tc>
      </w:tr>
      <w:tr w:rsidR="00D077E9" w14:paraId="11729701" w14:textId="77777777" w:rsidTr="00D077E9">
        <w:trPr>
          <w:trHeight w:val="217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id w:val="1080870105"/>
              <w:placeholder>
                <w:docPart w:val="8BF3C5B1492D4142B52B337F0B3FC289"/>
              </w:placeholder>
              <w15:appearance w15:val="hidden"/>
            </w:sdtPr>
            <w:sdtEndPr/>
            <w:sdtContent>
              <w:p w14:paraId="4DC3407A" w14:textId="32653B43" w:rsidR="00D077E9" w:rsidRDefault="00D077E9" w:rsidP="00D077E9">
                <w:r w:rsidRPr="00D86945">
                  <w:rPr>
                    <w:rStyle w:val="SubtitleChar"/>
                    <w:b w:val="0"/>
                  </w:rPr>
                  <w:fldChar w:fldCharType="begin"/>
                </w:r>
                <w:r w:rsidRPr="00D86945">
                  <w:rPr>
                    <w:rStyle w:val="SubtitleChar"/>
                    <w:b w:val="0"/>
                  </w:rPr>
                  <w:instrText xml:space="preserve"> DATE  \@ "MMMM d"  \* MERGEFORMAT </w:instrText>
                </w:r>
                <w:r w:rsidRPr="00D86945">
                  <w:rPr>
                    <w:rStyle w:val="SubtitleChar"/>
                    <w:b w:val="0"/>
                  </w:rPr>
                  <w:fldChar w:fldCharType="separate"/>
                </w:r>
                <w:r w:rsidR="00477D84">
                  <w:rPr>
                    <w:rStyle w:val="SubtitleChar"/>
                    <w:b w:val="0"/>
                    <w:noProof/>
                  </w:rPr>
                  <w:t>June 1</w:t>
                </w:r>
                <w:r w:rsidRPr="00D86945">
                  <w:rPr>
                    <w:rStyle w:val="SubtitleChar"/>
                    <w:b w:val="0"/>
                  </w:rPr>
                  <w:fldChar w:fldCharType="end"/>
                </w:r>
              </w:p>
            </w:sdtContent>
          </w:sdt>
          <w:p w14:paraId="568D56D8" w14:textId="77777777" w:rsidR="00D077E9" w:rsidRDefault="00D077E9" w:rsidP="00D077E9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7E8AB910" wp14:editId="2AEAA369">
                      <wp:extent cx="1493949" cy="0"/>
                      <wp:effectExtent l="0" t="19050" r="30480" b="19050"/>
                      <wp:docPr id="6" name="Straight Connector 6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EBADB34" id="Straight Connector 6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07498419" w14:textId="77777777" w:rsidR="00D077E9" w:rsidRDefault="00D077E9" w:rsidP="00D077E9">
            <w:pPr>
              <w:rPr>
                <w:noProof/>
                <w:sz w:val="10"/>
                <w:szCs w:val="10"/>
              </w:rPr>
            </w:pPr>
          </w:p>
          <w:p w14:paraId="2A5D6E94" w14:textId="77777777" w:rsidR="00D077E9" w:rsidRDefault="00D077E9" w:rsidP="00D077E9">
            <w:pPr>
              <w:rPr>
                <w:noProof/>
                <w:sz w:val="10"/>
                <w:szCs w:val="10"/>
              </w:rPr>
            </w:pPr>
          </w:p>
          <w:p w14:paraId="5D67DFC8" w14:textId="14BFBCD7" w:rsidR="00D077E9" w:rsidRDefault="00EB7B7F" w:rsidP="00D077E9">
            <w:sdt>
              <w:sdtPr>
                <w:id w:val="-1740469667"/>
                <w:placeholder>
                  <w:docPart w:val="C53A79883B074BE0B5A02F3328597355"/>
                </w:placeholder>
                <w15:appearance w15:val="hidden"/>
              </w:sdtPr>
              <w:sdtEndPr/>
              <w:sdtContent>
                <w:r w:rsidR="00F463F2">
                  <w:t>Ho Chi Minh University of Education and Technology</w:t>
                </w:r>
              </w:sdtContent>
            </w:sdt>
          </w:p>
          <w:p w14:paraId="7500E873" w14:textId="6920BD11" w:rsidR="00D077E9" w:rsidRDefault="00D077E9" w:rsidP="00D077E9">
            <w:r w:rsidRPr="00B231E5">
              <w:t>Authored by:</w:t>
            </w:r>
            <w:r>
              <w:t xml:space="preserve"> </w:t>
            </w:r>
            <w:sdt>
              <w:sdtPr>
                <w:alias w:val="Your Name"/>
                <w:tag w:val="Your Name"/>
                <w:id w:val="-180584491"/>
                <w:placeholder>
                  <w:docPart w:val="8C360C011A5B4EABB7B3E9209A8C136C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 w:multiLine="1"/>
              </w:sdtPr>
              <w:sdtEndPr/>
              <w:sdtContent>
                <w:r w:rsidR="00F463F2">
                  <w:t>Group 9</w:t>
                </w:r>
              </w:sdtContent>
            </w:sdt>
          </w:p>
          <w:p w14:paraId="3EE27A17" w14:textId="77777777" w:rsidR="00D077E9" w:rsidRPr="00D86945" w:rsidRDefault="00D077E9" w:rsidP="00D077E9">
            <w:pPr>
              <w:rPr>
                <w:noProof/>
                <w:sz w:val="10"/>
                <w:szCs w:val="10"/>
              </w:rPr>
            </w:pPr>
          </w:p>
        </w:tc>
      </w:tr>
    </w:tbl>
    <w:p w14:paraId="7417C240" w14:textId="4DE5FF20" w:rsidR="00D077E9" w:rsidRDefault="00D077E9">
      <w:pPr>
        <w:spacing w:after="2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9D2E347" wp14:editId="0B796085">
                <wp:simplePos x="0" y="0"/>
                <wp:positionH relativeFrom="column">
                  <wp:posOffset>-746975</wp:posOffset>
                </wp:positionH>
                <wp:positionV relativeFrom="page">
                  <wp:posOffset>6670040</wp:posOffset>
                </wp:positionV>
                <wp:extent cx="7760970" cy="3374390"/>
                <wp:effectExtent l="0" t="0" r="0" b="0"/>
                <wp:wrapNone/>
                <wp:docPr id="2" name="Rectangle 2" descr="colored 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337439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E2D80D" id="Rectangle 2" o:spid="_x0000_s1026" alt="colored rectangle" style="position:absolute;margin-left:-58.8pt;margin-top:525.2pt;width:611.1pt;height:265.7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" fillcolor="#34aba2 [3206]" stroked="f" strokeweight="2pt">
                <w10:wrap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67A8498" wp14:editId="553DBFD7">
                <wp:simplePos x="0" y="0"/>
                <wp:positionH relativeFrom="column">
                  <wp:posOffset>-205105</wp:posOffset>
                </wp:positionH>
                <wp:positionV relativeFrom="page">
                  <wp:posOffset>900430</wp:posOffset>
                </wp:positionV>
                <wp:extent cx="3938905" cy="8267700"/>
                <wp:effectExtent l="0" t="0" r="4445" b="0"/>
                <wp:wrapNone/>
                <wp:docPr id="3" name="Rectangle 3" descr="white rectangle for text on cov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267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96674A3" id="Rectangle 3" o:spid="_x0000_s1026" alt="white rectangle for text on cover" style="position:absolute;margin-left:-16.15pt;margin-top:70.9pt;width:310.15pt;height:651pt;z-index:-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" fillcolor="white [3212]" stroked="f" strokeweight="2pt">
                <w10:wrap anchory="page"/>
              </v:rect>
            </w:pict>
          </mc:Fallback>
        </mc:AlternateContent>
      </w:r>
      <w:r>
        <w:br w:type="page"/>
      </w:r>
    </w:p>
    <w:p w14:paraId="4E83F6A1" w14:textId="1FFEC60D" w:rsidR="00D077E9" w:rsidRDefault="0024092C" w:rsidP="00D077E9">
      <w:pPr>
        <w:pStyle w:val="Heading1"/>
      </w:pPr>
      <w:r>
        <w:lastRenderedPageBreak/>
        <w:t>Basic design</w:t>
      </w:r>
    </w:p>
    <w:tbl>
      <w:tblPr>
        <w:tblW w:w="9936" w:type="dxa"/>
        <w:tblInd w:w="142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36"/>
      </w:tblGrid>
      <w:tr w:rsidR="00D077E9" w14:paraId="4F8C882F" w14:textId="77777777" w:rsidTr="00477D84">
        <w:trPr>
          <w:trHeight w:val="3546"/>
        </w:trPr>
        <w:tc>
          <w:tcPr>
            <w:tcW w:w="9936" w:type="dxa"/>
          </w:tcPr>
          <w:sdt>
            <w:sdtPr>
              <w:id w:val="1660650702"/>
              <w:placeholder>
                <w:docPart w:val="602E932A2EF940CA931834499A9C9DBA"/>
              </w:placeholder>
              <w15:dataBinding w:prefixMappings="xmlns:ns0='http://schemas.microsoft.com/temp/samples' " w:xpath="/ns0:employees[1]/ns0:employee[1]/ns0:CompanyName[1]" w:storeItemID="{00000000-0000-0000-0000-000000000000}"/>
              <w15:appearance w15:val="hidden"/>
            </w:sdtPr>
            <w:sdtEndPr/>
            <w:sdtContent>
              <w:p w14:paraId="37994F30" w14:textId="2A248CBE" w:rsidR="00D077E9" w:rsidRDefault="00B454F2" w:rsidP="00DF027C">
                <w:pPr>
                  <w:pStyle w:val="Heading2"/>
                </w:pPr>
                <w:r>
                  <w:t>Main view( Note)</w:t>
                </w:r>
              </w:p>
            </w:sdtContent>
          </w:sdt>
          <w:p w14:paraId="0F7FAFF8" w14:textId="6749CCA9" w:rsidR="00DF027C" w:rsidRDefault="00B454F2" w:rsidP="00DF027C">
            <w:r>
              <w:t>This design’s program was created by Winform.</w:t>
            </w:r>
            <w:r w:rsidR="00477D84">
              <w:t>This program includes three main interfaces: Note, TrashNote, Carlendar</w:t>
            </w:r>
          </w:p>
          <w:p w14:paraId="308E742B" w14:textId="5103139A" w:rsidR="00DF027C" w:rsidRPr="00DF027C" w:rsidRDefault="00DF027C" w:rsidP="00DF027C">
            <w:pPr>
              <w:pStyle w:val="Content"/>
            </w:pPr>
          </w:p>
          <w:p w14:paraId="640B5C80" w14:textId="77777777" w:rsidR="00DF027C" w:rsidRDefault="00DF027C" w:rsidP="00DF027C"/>
          <w:p w14:paraId="22E89443" w14:textId="594E9C98" w:rsidR="00DF027C" w:rsidRDefault="00477D84" w:rsidP="00DF027C">
            <w:pPr>
              <w:pStyle w:val="Content"/>
            </w:pPr>
            <w:r>
              <w:rPr>
                <w:noProof/>
              </w:rPr>
              <w:drawing>
                <wp:inline distT="0" distB="0" distL="0" distR="0" wp14:anchorId="37DA60FD" wp14:editId="3EBD7EF0">
                  <wp:extent cx="6309360" cy="2631222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9360" cy="26312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027C" w14:paraId="144DEFAE" w14:textId="77777777" w:rsidTr="00477D84">
        <w:trPr>
          <w:trHeight w:val="1899"/>
        </w:trPr>
        <w:tc>
          <w:tcPr>
            <w:tcW w:w="9936" w:type="dxa"/>
            <w:shd w:val="clear" w:color="auto" w:fill="F2F2F2" w:themeFill="background1" w:themeFillShade="F2"/>
            <w:vAlign w:val="center"/>
          </w:tcPr>
          <w:p w14:paraId="5D51559A" w14:textId="08504022" w:rsidR="00DF027C" w:rsidRPr="00DF027C" w:rsidRDefault="00DF027C" w:rsidP="00477D84">
            <w:pPr>
              <w:pStyle w:val="EmphasisText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CF5886D" wp14:editId="3648A16A">
                      <wp:extent cx="6309360" cy="695459"/>
                      <wp:effectExtent l="0" t="0" r="0" b="0"/>
                      <wp:docPr id="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309360" cy="69545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4991F16" w14:textId="6539222C" w:rsidR="00F463F2" w:rsidRDefault="00477D84" w:rsidP="00DF027C">
                                  <w:pPr>
                                    <w:jc w:val="center"/>
                                  </w:pPr>
                                  <w:r>
                                    <w:t>Note:Delete, Remind, Information, Add button, 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3CF5886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7" o:spid="_x0000_s1027" type="#_x0000_t202" style="width:496.8pt;height:5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" filled="f" stroked="f" strokeweight=".5pt">
                      <v:textbox>
                        <w:txbxContent>
                          <w:p w14:paraId="14991F16" w14:textId="6539222C" w:rsidR="00F463F2" w:rsidRDefault="00477D84" w:rsidP="00DF027C">
                            <w:pPr>
                              <w:jc w:val="center"/>
                            </w:pPr>
                            <w:r>
                              <w:t>Note:Delete, Remind, Information, Add button, .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DF027C" w14:paraId="54869402" w14:textId="77777777" w:rsidTr="00477D84">
        <w:trPr>
          <w:trHeight w:val="5931"/>
        </w:trPr>
        <w:tc>
          <w:tcPr>
            <w:tcW w:w="9936" w:type="dxa"/>
          </w:tcPr>
          <w:p w14:paraId="6F2CA082" w14:textId="186E2007" w:rsidR="00477D84" w:rsidRDefault="00477D84" w:rsidP="00477D84">
            <w:pPr>
              <w:rPr>
                <w:sz w:val="32"/>
                <w:szCs w:val="32"/>
              </w:rPr>
            </w:pPr>
          </w:p>
          <w:p w14:paraId="1E1690CB" w14:textId="77777777" w:rsidR="00477D84" w:rsidRPr="002F1314" w:rsidRDefault="00477D84" w:rsidP="00477D84">
            <w:pPr>
              <w:jc w:val="center"/>
              <w:rPr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656102B3" wp14:editId="55B18849">
                  <wp:extent cx="6309360" cy="2893060"/>
                  <wp:effectExtent l="0" t="0" r="0" b="254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9360" cy="2893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BD6F12" w14:textId="77777777" w:rsidR="00477D84" w:rsidRDefault="00477D84" w:rsidP="00477D84"/>
          <w:p w14:paraId="185AEFA4" w14:textId="0805E44C" w:rsidR="00477D84" w:rsidRDefault="00477D84" w:rsidP="00477D84">
            <w:pPr>
              <w:jc w:val="center"/>
            </w:pPr>
            <w:r>
              <w:t>Trash Note</w:t>
            </w:r>
            <w:r>
              <w:t>:Delete forever, Restore.</w:t>
            </w:r>
          </w:p>
          <w:p w14:paraId="73A821D8" w14:textId="77777777" w:rsidR="00477D84" w:rsidRDefault="00477D84" w:rsidP="00477D8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6C62AA5" wp14:editId="4B5EB26A">
                  <wp:extent cx="6309360" cy="3900805"/>
                  <wp:effectExtent l="0" t="0" r="0" b="444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9360" cy="3900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274F50" w14:textId="6183B1B9" w:rsidR="00477D84" w:rsidRDefault="00477D84" w:rsidP="00477D84">
            <w:pPr>
              <w:jc w:val="center"/>
            </w:pPr>
            <w:r w:rsidRPr="00477D84">
              <w:t>Carlendar</w:t>
            </w:r>
            <w:r>
              <w:t>: Notify.</w:t>
            </w:r>
          </w:p>
          <w:p w14:paraId="0CF0ADEC" w14:textId="1D57BB0C" w:rsidR="00DF027C" w:rsidRDefault="003D64F6" w:rsidP="00DF027C">
            <w:pPr>
              <w:pStyle w:val="EmphasisText"/>
              <w:rPr>
                <w:i/>
                <w:sz w:val="36"/>
              </w:rPr>
            </w:pPr>
            <w:r>
              <w:rPr>
                <w:i/>
                <w:sz w:val="36"/>
              </w:rPr>
              <w:lastRenderedPageBreak/>
              <w:t>Menu strip</w:t>
            </w:r>
          </w:p>
          <w:p w14:paraId="0A3ABD05" w14:textId="1F48CFE7" w:rsidR="00DF027C" w:rsidRPr="003D64F6" w:rsidRDefault="003D64F6" w:rsidP="003D64F6">
            <w:pPr>
              <w:pStyle w:val="Content"/>
            </w:pPr>
            <w:r>
              <w:t>File: New Note, Open, Save, Save As, Exit.</w:t>
            </w:r>
          </w:p>
          <w:p w14:paraId="0A720DC2" w14:textId="1CC2FA79" w:rsidR="00DF027C" w:rsidRDefault="003D64F6" w:rsidP="00DF027C">
            <w:pPr>
              <w:pStyle w:val="Content"/>
              <w:rPr>
                <w:i/>
                <w:sz w:val="36"/>
              </w:rPr>
            </w:pPr>
            <w:r>
              <w:rPr>
                <w:noProof/>
              </w:rPr>
              <w:drawing>
                <wp:inline distT="0" distB="0" distL="0" distR="0" wp14:anchorId="7F0FBC56" wp14:editId="19B91AEB">
                  <wp:extent cx="6309360" cy="291465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9360" cy="2914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E8E3F9" w14:textId="52F54FB3" w:rsidR="0087605E" w:rsidRDefault="003D64F6" w:rsidP="00DF027C">
      <w:r>
        <w:lastRenderedPageBreak/>
        <w:t>Edit: Undo, Redo, Cut, Copy, Paste, Delete, Select All, Date/Time.</w:t>
      </w:r>
    </w:p>
    <w:p w14:paraId="7D1A3E7E" w14:textId="27FF6484" w:rsidR="003D64F6" w:rsidRDefault="003D64F6" w:rsidP="00DF027C">
      <w:pPr>
        <w:rPr>
          <w:noProof/>
        </w:rPr>
      </w:pPr>
      <w:r>
        <w:rPr>
          <w:noProof/>
        </w:rPr>
        <w:drawing>
          <wp:inline distT="0" distB="0" distL="0" distR="0" wp14:anchorId="56797E01" wp14:editId="4B2F5F8A">
            <wp:extent cx="6309360" cy="293179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D3579" w14:textId="66295179" w:rsidR="003D64F6" w:rsidRDefault="003D64F6" w:rsidP="003D64F6"/>
    <w:p w14:paraId="399B5B9E" w14:textId="77777777" w:rsidR="003D64F6" w:rsidRDefault="003D64F6" w:rsidP="003D64F6"/>
    <w:p w14:paraId="35019A2C" w14:textId="77777777" w:rsidR="003D64F6" w:rsidRDefault="003D64F6" w:rsidP="003D64F6"/>
    <w:p w14:paraId="17743D2E" w14:textId="77777777" w:rsidR="003D64F6" w:rsidRDefault="003D64F6" w:rsidP="003D64F6"/>
    <w:p w14:paraId="5A278C16" w14:textId="4BE7B43E" w:rsidR="003D64F6" w:rsidRDefault="003D64F6" w:rsidP="003D64F6">
      <w:r>
        <w:lastRenderedPageBreak/>
        <w:t>Font: Normal, Bold, Italic, Underline, Strike Throught, Text Color.</w:t>
      </w:r>
    </w:p>
    <w:p w14:paraId="1459E0ED" w14:textId="12FA8658" w:rsidR="003D64F6" w:rsidRDefault="003D64F6" w:rsidP="003D64F6">
      <w:r>
        <w:rPr>
          <w:noProof/>
        </w:rPr>
        <w:drawing>
          <wp:inline distT="0" distB="0" distL="0" distR="0" wp14:anchorId="00B01C63" wp14:editId="3A1372C3">
            <wp:extent cx="6309360" cy="29349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08CF3" w14:textId="14DD70A2" w:rsidR="003D64F6" w:rsidRDefault="003D64F6" w:rsidP="003D64F6"/>
    <w:p w14:paraId="0E36A529" w14:textId="616AD31C" w:rsidR="003D64F6" w:rsidRDefault="003D64F6" w:rsidP="003D64F6"/>
    <w:p w14:paraId="5A31C25F" w14:textId="41FA9140" w:rsidR="003D64F6" w:rsidRDefault="003D64F6" w:rsidP="003D64F6"/>
    <w:p w14:paraId="44A31CD1" w14:textId="40954C3A" w:rsidR="003D64F6" w:rsidRDefault="003D64F6" w:rsidP="003D64F6"/>
    <w:p w14:paraId="3A9A1FCB" w14:textId="45C2769A" w:rsidR="003D64F6" w:rsidRDefault="003D64F6" w:rsidP="003D64F6"/>
    <w:p w14:paraId="504CD334" w14:textId="2E4F42E4" w:rsidR="003D64F6" w:rsidRDefault="003D64F6" w:rsidP="003D64F6"/>
    <w:p w14:paraId="31C5E5DE" w14:textId="1010429A" w:rsidR="003D64F6" w:rsidRDefault="003D64F6" w:rsidP="003D64F6"/>
    <w:p w14:paraId="5AD7D653" w14:textId="254619D4" w:rsidR="003D64F6" w:rsidRDefault="003D64F6" w:rsidP="003D64F6"/>
    <w:p w14:paraId="0D598E2B" w14:textId="3FAFCB48" w:rsidR="003D64F6" w:rsidRDefault="003D64F6" w:rsidP="003D64F6"/>
    <w:p w14:paraId="561663D2" w14:textId="340040E3" w:rsidR="003D64F6" w:rsidRDefault="003D64F6" w:rsidP="003D64F6"/>
    <w:p w14:paraId="08C616E4" w14:textId="3268D4D0" w:rsidR="003D64F6" w:rsidRDefault="003D64F6" w:rsidP="003D64F6"/>
    <w:p w14:paraId="7AB8FAF0" w14:textId="257FBF0D" w:rsidR="003D64F6" w:rsidRDefault="003D64F6" w:rsidP="003D64F6"/>
    <w:p w14:paraId="30D124EC" w14:textId="62824B59" w:rsidR="003D64F6" w:rsidRDefault="003D64F6" w:rsidP="003D64F6"/>
    <w:p w14:paraId="3B917876" w14:textId="56C72C9E" w:rsidR="003D64F6" w:rsidRDefault="003D64F6" w:rsidP="003D64F6"/>
    <w:p w14:paraId="32079CDD" w14:textId="6919A09A" w:rsidR="003D64F6" w:rsidRDefault="003D64F6" w:rsidP="003D64F6"/>
    <w:p w14:paraId="17331761" w14:textId="1E149924" w:rsidR="003D64F6" w:rsidRDefault="003D64F6" w:rsidP="003D64F6"/>
    <w:p w14:paraId="1743B6B3" w14:textId="1BC4A27C" w:rsidR="003D64F6" w:rsidRDefault="003D64F6" w:rsidP="003D64F6"/>
    <w:p w14:paraId="619A1E06" w14:textId="707EC81C" w:rsidR="003D64F6" w:rsidRDefault="003D64F6" w:rsidP="003D64F6"/>
    <w:p w14:paraId="4ACFC4A5" w14:textId="1FB7CC21" w:rsidR="003D64F6" w:rsidRDefault="003D64F6" w:rsidP="003D64F6"/>
    <w:p w14:paraId="413209C0" w14:textId="79EA185C" w:rsidR="004257C5" w:rsidRDefault="004257C5" w:rsidP="004257C5">
      <w:pPr>
        <w:pStyle w:val="EmphasisText"/>
        <w:rPr>
          <w:i/>
          <w:sz w:val="36"/>
        </w:rPr>
      </w:pPr>
      <w:r>
        <w:rPr>
          <w:i/>
          <w:sz w:val="36"/>
        </w:rPr>
        <w:lastRenderedPageBreak/>
        <w:t>Additional development features</w:t>
      </w:r>
    </w:p>
    <w:p w14:paraId="24B57929" w14:textId="6F53F47B" w:rsidR="004257C5" w:rsidRDefault="004257C5" w:rsidP="004257C5">
      <w:pPr>
        <w:pStyle w:val="EmphasisText"/>
        <w:rPr>
          <w:i/>
          <w:sz w:val="36"/>
        </w:rPr>
      </w:pPr>
      <w:r>
        <w:rPr>
          <w:noProof/>
        </w:rPr>
        <w:drawing>
          <wp:inline distT="0" distB="0" distL="0" distR="0" wp14:anchorId="02D6FD76" wp14:editId="5F34E8AB">
            <wp:extent cx="6309360" cy="2890520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ECDD3" w14:textId="5DCB0E90" w:rsidR="003D64F6" w:rsidRDefault="003D64F6" w:rsidP="003D64F6"/>
    <w:p w14:paraId="51FA8E44" w14:textId="3710F1ED" w:rsidR="003D64F6" w:rsidRDefault="004257C5" w:rsidP="004257C5">
      <w:pPr>
        <w:jc w:val="center"/>
      </w:pPr>
      <w:r>
        <w:t>Set an alarm to remind inportant note or event.</w:t>
      </w:r>
    </w:p>
    <w:p w14:paraId="201DE385" w14:textId="3A864EF3" w:rsidR="004257C5" w:rsidRDefault="004257C5" w:rsidP="004257C5">
      <w:pPr>
        <w:jc w:val="center"/>
      </w:pPr>
      <w:r>
        <w:rPr>
          <w:noProof/>
        </w:rPr>
        <w:lastRenderedPageBreak/>
        <w:drawing>
          <wp:inline distT="0" distB="0" distL="0" distR="0" wp14:anchorId="4D8F9313" wp14:editId="3408E6A8">
            <wp:extent cx="6309360" cy="56959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569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1F1BC" w14:textId="55BF0BFA" w:rsidR="003D64F6" w:rsidRPr="003D64F6" w:rsidRDefault="004257C5" w:rsidP="003D64F6">
      <w:r>
        <w:t xml:space="preserve">Carlendar Work to manage all event that was reminded by user in the next few days. </w:t>
      </w:r>
    </w:p>
    <w:sectPr w:rsidR="003D64F6" w:rsidRPr="003D64F6" w:rsidSect="00DF027C">
      <w:headerReference w:type="default" r:id="rId16"/>
      <w:footerReference w:type="default" r:id="rId17"/>
      <w:pgSz w:w="12240" w:h="15840"/>
      <w:pgMar w:top="720" w:right="1152" w:bottom="720" w:left="1152" w:header="0" w:footer="288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3EBDB5" w14:textId="77777777" w:rsidR="00EB7B7F" w:rsidRDefault="00EB7B7F">
      <w:r>
        <w:separator/>
      </w:r>
    </w:p>
    <w:p w14:paraId="3800855F" w14:textId="77777777" w:rsidR="00EB7B7F" w:rsidRDefault="00EB7B7F"/>
  </w:endnote>
  <w:endnote w:type="continuationSeparator" w:id="0">
    <w:p w14:paraId="0E811CDD" w14:textId="77777777" w:rsidR="00EB7B7F" w:rsidRDefault="00EB7B7F">
      <w:r>
        <w:continuationSeparator/>
      </w:r>
    </w:p>
    <w:p w14:paraId="0A3CF97E" w14:textId="77777777" w:rsidR="00EB7B7F" w:rsidRDefault="00EB7B7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287489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BF07DB" w14:textId="77777777" w:rsidR="00F463F2" w:rsidRDefault="00F463F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C9D0B2A" w14:textId="77777777" w:rsidR="00F463F2" w:rsidRDefault="00F463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E57293" w14:textId="77777777" w:rsidR="00EB7B7F" w:rsidRDefault="00EB7B7F">
      <w:r>
        <w:separator/>
      </w:r>
    </w:p>
    <w:p w14:paraId="29692E2C" w14:textId="77777777" w:rsidR="00EB7B7F" w:rsidRDefault="00EB7B7F"/>
  </w:footnote>
  <w:footnote w:type="continuationSeparator" w:id="0">
    <w:p w14:paraId="4C96E8FA" w14:textId="77777777" w:rsidR="00EB7B7F" w:rsidRDefault="00EB7B7F">
      <w:r>
        <w:continuationSeparator/>
      </w:r>
    </w:p>
    <w:p w14:paraId="54749523" w14:textId="77777777" w:rsidR="00EB7B7F" w:rsidRDefault="00EB7B7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990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9990"/>
    </w:tblGrid>
    <w:tr w:rsidR="00F463F2" w14:paraId="3504411B" w14:textId="77777777" w:rsidTr="00D077E9">
      <w:trPr>
        <w:trHeight w:val="978"/>
      </w:trPr>
      <w:tc>
        <w:tcPr>
          <w:tcW w:w="9990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0A733804" w14:textId="190ABA7B" w:rsidR="003D64F6" w:rsidRDefault="003D64F6" w:rsidP="003D64F6">
          <w:pPr>
            <w:pStyle w:val="EmphasisText"/>
            <w:rPr>
              <w:i/>
              <w:sz w:val="36"/>
            </w:rPr>
          </w:pPr>
        </w:p>
        <w:p w14:paraId="70D84CB9" w14:textId="77777777" w:rsidR="00F463F2" w:rsidRDefault="00F463F2">
          <w:pPr>
            <w:pStyle w:val="Header"/>
          </w:pPr>
        </w:p>
      </w:tc>
    </w:tr>
  </w:tbl>
  <w:p w14:paraId="777DF500" w14:textId="5E9C30CC" w:rsidR="003D64F6" w:rsidRDefault="003D64F6" w:rsidP="003D64F6">
    <w:pPr>
      <w:pStyle w:val="EmphasisText"/>
      <w:rPr>
        <w:i/>
        <w:sz w:val="36"/>
      </w:rPr>
    </w:pPr>
    <w:r>
      <w:rPr>
        <w:i/>
        <w:sz w:val="36"/>
      </w:rPr>
      <w:t>Note Program</w:t>
    </w:r>
  </w:p>
  <w:p w14:paraId="7F4271DC" w14:textId="77777777" w:rsidR="00F463F2" w:rsidRDefault="00F463F2" w:rsidP="00D077E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3F2"/>
    <w:rsid w:val="0002482E"/>
    <w:rsid w:val="00050324"/>
    <w:rsid w:val="000A0150"/>
    <w:rsid w:val="000E63C9"/>
    <w:rsid w:val="00130E9D"/>
    <w:rsid w:val="00150A6D"/>
    <w:rsid w:val="00185B35"/>
    <w:rsid w:val="001F2BC8"/>
    <w:rsid w:val="001F5F6B"/>
    <w:rsid w:val="0024092C"/>
    <w:rsid w:val="00243EBC"/>
    <w:rsid w:val="00246A35"/>
    <w:rsid w:val="00284348"/>
    <w:rsid w:val="002F51F5"/>
    <w:rsid w:val="00312137"/>
    <w:rsid w:val="00330359"/>
    <w:rsid w:val="0033762F"/>
    <w:rsid w:val="00366C7E"/>
    <w:rsid w:val="00384EA3"/>
    <w:rsid w:val="003A39A1"/>
    <w:rsid w:val="003C2191"/>
    <w:rsid w:val="003D3863"/>
    <w:rsid w:val="003D64F6"/>
    <w:rsid w:val="004110DE"/>
    <w:rsid w:val="004257C5"/>
    <w:rsid w:val="0044085A"/>
    <w:rsid w:val="00477D84"/>
    <w:rsid w:val="004B21A5"/>
    <w:rsid w:val="005037F0"/>
    <w:rsid w:val="00516A86"/>
    <w:rsid w:val="005275F6"/>
    <w:rsid w:val="00572102"/>
    <w:rsid w:val="005F1BB0"/>
    <w:rsid w:val="00656C4D"/>
    <w:rsid w:val="006E5716"/>
    <w:rsid w:val="007302B3"/>
    <w:rsid w:val="00730733"/>
    <w:rsid w:val="00730E3A"/>
    <w:rsid w:val="00736AAF"/>
    <w:rsid w:val="00765B2A"/>
    <w:rsid w:val="00783A34"/>
    <w:rsid w:val="007C6B52"/>
    <w:rsid w:val="007D16C5"/>
    <w:rsid w:val="00862FE4"/>
    <w:rsid w:val="0086389A"/>
    <w:rsid w:val="0087605E"/>
    <w:rsid w:val="008B1FEE"/>
    <w:rsid w:val="00903C32"/>
    <w:rsid w:val="00916B16"/>
    <w:rsid w:val="009173B9"/>
    <w:rsid w:val="0093335D"/>
    <w:rsid w:val="0093613E"/>
    <w:rsid w:val="00943026"/>
    <w:rsid w:val="00966B81"/>
    <w:rsid w:val="009C7720"/>
    <w:rsid w:val="00A23AFA"/>
    <w:rsid w:val="00A31B3E"/>
    <w:rsid w:val="00A532F3"/>
    <w:rsid w:val="00A8489E"/>
    <w:rsid w:val="00AC29F3"/>
    <w:rsid w:val="00B231E5"/>
    <w:rsid w:val="00B454F2"/>
    <w:rsid w:val="00C02B87"/>
    <w:rsid w:val="00C4086D"/>
    <w:rsid w:val="00CA1896"/>
    <w:rsid w:val="00CB5B28"/>
    <w:rsid w:val="00CF5371"/>
    <w:rsid w:val="00D0323A"/>
    <w:rsid w:val="00D0559F"/>
    <w:rsid w:val="00D077E9"/>
    <w:rsid w:val="00D42CB7"/>
    <w:rsid w:val="00D5413D"/>
    <w:rsid w:val="00D548FD"/>
    <w:rsid w:val="00D570A9"/>
    <w:rsid w:val="00D70D02"/>
    <w:rsid w:val="00D770C7"/>
    <w:rsid w:val="00D86945"/>
    <w:rsid w:val="00D90290"/>
    <w:rsid w:val="00DD152F"/>
    <w:rsid w:val="00DD6745"/>
    <w:rsid w:val="00DE213F"/>
    <w:rsid w:val="00DF027C"/>
    <w:rsid w:val="00E00A32"/>
    <w:rsid w:val="00E22ACD"/>
    <w:rsid w:val="00E620B0"/>
    <w:rsid w:val="00E81B40"/>
    <w:rsid w:val="00EB7B7F"/>
    <w:rsid w:val="00EF555B"/>
    <w:rsid w:val="00F027BB"/>
    <w:rsid w:val="00F11DCF"/>
    <w:rsid w:val="00F162EA"/>
    <w:rsid w:val="00F463F2"/>
    <w:rsid w:val="00F52D27"/>
    <w:rsid w:val="00F83527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95D020"/>
  <w15:docId w15:val="{D1F7641D-85C8-4C16-A071-21F6612A6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Heading1">
    <w:name w:val="heading 1"/>
    <w:basedOn w:val="Normal"/>
    <w:link w:val="Heading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itle">
    <w:name w:val="Subtitle"/>
    <w:basedOn w:val="Normal"/>
    <w:link w:val="Subtitle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Heading1Char">
    <w:name w:val="Heading 1 Char"/>
    <w:basedOn w:val="DefaultParagraphFont"/>
    <w:link w:val="Heading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Header">
    <w:name w:val="header"/>
    <w:basedOn w:val="Normal"/>
    <w:link w:val="HeaderChar"/>
    <w:uiPriority w:val="8"/>
    <w:unhideWhenUsed/>
    <w:rsid w:val="005037F0"/>
  </w:style>
  <w:style w:type="character" w:customStyle="1" w:styleId="HeaderChar">
    <w:name w:val="Header Char"/>
    <w:basedOn w:val="DefaultParagraphFont"/>
    <w:link w:val="Header"/>
    <w:uiPriority w:val="8"/>
    <w:rsid w:val="0093335D"/>
  </w:style>
  <w:style w:type="paragraph" w:styleId="Footer">
    <w:name w:val="footer"/>
    <w:basedOn w:val="Normal"/>
    <w:link w:val="FooterChar"/>
    <w:uiPriority w:val="99"/>
    <w:unhideWhenUsed/>
    <w:rsid w:val="005037F0"/>
  </w:style>
  <w:style w:type="character" w:customStyle="1" w:styleId="FooterChar">
    <w:name w:val="Footer Char"/>
    <w:basedOn w:val="DefaultParagraphFont"/>
    <w:link w:val="Footer"/>
    <w:uiPriority w:val="99"/>
    <w:rsid w:val="005037F0"/>
    <w:rPr>
      <w:sz w:val="24"/>
      <w:szCs w:val="24"/>
    </w:rPr>
  </w:style>
  <w:style w:type="paragraph" w:customStyle="1" w:styleId="Name">
    <w:name w:val="Na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Heading2Char">
    <w:name w:val="Heading 2 Char"/>
    <w:basedOn w:val="DefaultParagraphFont"/>
    <w:link w:val="Heading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eGrid">
    <w:name w:val="Table Grid"/>
    <w:basedOn w:val="Table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unhideWhenUsed/>
    <w:rsid w:val="00D86945"/>
    <w:rPr>
      <w:color w:val="808080"/>
    </w:rPr>
  </w:style>
  <w:style w:type="paragraph" w:customStyle="1" w:styleId="Content">
    <w:name w:val="Content"/>
    <w:basedOn w:val="Normal"/>
    <w:link w:val="ContentChar"/>
    <w:qFormat/>
    <w:rsid w:val="00DF027C"/>
    <w:rPr>
      <w:b w:val="0"/>
    </w:rPr>
  </w:style>
  <w:style w:type="paragraph" w:customStyle="1" w:styleId="EmphasisText">
    <w:name w:val="Emphasis Text"/>
    <w:basedOn w:val="Normal"/>
    <w:link w:val="EmphasisTextChar"/>
    <w:qFormat/>
    <w:rsid w:val="00DF027C"/>
  </w:style>
  <w:style w:type="character" w:customStyle="1" w:styleId="ContentChar">
    <w:name w:val="Content Char"/>
    <w:basedOn w:val="DefaultParagraphFont"/>
    <w:link w:val="Content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EmphasisTextChar">
    <w:name w:val="Emphasis Text Char"/>
    <w:basedOn w:val="DefaultParagraphFont"/>
    <w:link w:val="EmphasisText"/>
    <w:rsid w:val="00DF027C"/>
    <w:rPr>
      <w:rFonts w:eastAsiaTheme="minorEastAsia"/>
      <w:b/>
      <w:color w:val="082A75" w:themeColor="text2"/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CM\AppData\Local\Microsoft\Office\16.0\DTS\en-US%7bF05FF5CB-7508-4BF0-A956-25B917676233%7d\%7b8D36CE56-ED39-4F1F-B694-046D7C881B11%7dtf1639285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BF3C5B1492D4142B52B337F0B3FC2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2C4318-4FC4-45D9-B9F6-BDC2701D1B4C}"/>
      </w:docPartPr>
      <w:docPartBody>
        <w:p w:rsidR="00B1185B" w:rsidRDefault="00B44655">
          <w:pPr>
            <w:pStyle w:val="8BF3C5B1492D4142B52B337F0B3FC289"/>
          </w:pPr>
          <w:r w:rsidRPr="00D86945">
            <w:rPr>
              <w:rStyle w:val="SubtitleChar"/>
              <w:b/>
            </w:rPr>
            <w:fldChar w:fldCharType="begin"/>
          </w:r>
          <w:r w:rsidRPr="00D86945">
            <w:rPr>
              <w:rStyle w:val="SubtitleChar"/>
            </w:rPr>
            <w:instrText xml:space="preserve"> DATE  \@ "MMMM d"  \* MERGEFORMAT </w:instrText>
          </w:r>
          <w:r w:rsidRPr="00D86945">
            <w:rPr>
              <w:rStyle w:val="SubtitleChar"/>
              <w:b/>
            </w:rPr>
            <w:fldChar w:fldCharType="separate"/>
          </w:r>
          <w:r>
            <w:rPr>
              <w:rStyle w:val="SubtitleChar"/>
            </w:rPr>
            <w:t>May 31</w:t>
          </w:r>
          <w:r w:rsidRPr="00D86945">
            <w:rPr>
              <w:rStyle w:val="SubtitleChar"/>
              <w:b/>
            </w:rPr>
            <w:fldChar w:fldCharType="end"/>
          </w:r>
        </w:p>
      </w:docPartBody>
    </w:docPart>
    <w:docPart>
      <w:docPartPr>
        <w:name w:val="C53A79883B074BE0B5A02F33285973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BCFC3F-B6D7-4628-B5B6-59F4C9BE151E}"/>
      </w:docPartPr>
      <w:docPartBody>
        <w:p w:rsidR="00B1185B" w:rsidRDefault="00B44655">
          <w:pPr>
            <w:pStyle w:val="C53A79883B074BE0B5A02F3328597355"/>
          </w:pPr>
          <w:r>
            <w:t>COMPANY NAME</w:t>
          </w:r>
        </w:p>
      </w:docPartBody>
    </w:docPart>
    <w:docPart>
      <w:docPartPr>
        <w:name w:val="8C360C011A5B4EABB7B3E9209A8C13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687DD-F6AB-4A5D-A92B-478938AF123A}"/>
      </w:docPartPr>
      <w:docPartBody>
        <w:p w:rsidR="00B1185B" w:rsidRDefault="00B44655">
          <w:pPr>
            <w:pStyle w:val="8C360C011A5B4EABB7B3E9209A8C136C"/>
          </w:pPr>
          <w:r>
            <w:t>Your Name</w:t>
          </w:r>
        </w:p>
      </w:docPartBody>
    </w:docPart>
    <w:docPart>
      <w:docPartPr>
        <w:name w:val="602E932A2EF940CA931834499A9C9D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ED1C7B-BE02-4587-BFA6-71C7ECCBE683}"/>
      </w:docPartPr>
      <w:docPartBody>
        <w:p w:rsidR="00B1185B" w:rsidRDefault="00B44655">
          <w:pPr>
            <w:pStyle w:val="602E932A2EF940CA931834499A9C9DBA"/>
          </w:pPr>
          <w:r w:rsidRPr="00DF027C">
            <w:t>Subtitle Text Here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655"/>
    <w:rsid w:val="00B1185B"/>
    <w:rsid w:val="00B44655"/>
    <w:rsid w:val="00DF3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Pr>
      <w:caps/>
      <w:color w:val="44546A" w:themeColor="text2"/>
      <w:spacing w:val="20"/>
      <w:sz w:val="32"/>
    </w:rPr>
  </w:style>
  <w:style w:type="paragraph" w:customStyle="1" w:styleId="8BF3C5B1492D4142B52B337F0B3FC289">
    <w:name w:val="8BF3C5B1492D4142B52B337F0B3FC289"/>
  </w:style>
  <w:style w:type="paragraph" w:customStyle="1" w:styleId="C53A79883B074BE0B5A02F3328597355">
    <w:name w:val="C53A79883B074BE0B5A02F3328597355"/>
  </w:style>
  <w:style w:type="paragraph" w:customStyle="1" w:styleId="8C360C011A5B4EABB7B3E9209A8C136C">
    <w:name w:val="8C360C011A5B4EABB7B3E9209A8C136C"/>
  </w:style>
  <w:style w:type="paragraph" w:customStyle="1" w:styleId="602E932A2EF940CA931834499A9C9DBA">
    <w:name w:val="602E932A2EF940CA931834499A9C9DBA"/>
  </w:style>
  <w:style w:type="paragraph" w:customStyle="1" w:styleId="3665AE8B1AEA4B8BAACCA73EE6D479A7">
    <w:name w:val="3665AE8B1AEA4B8BAACCA73EE6D479A7"/>
  </w:style>
  <w:style w:type="paragraph" w:customStyle="1" w:styleId="D43AB6CCF51448DF9DD3D2C06D25FC91">
    <w:name w:val="D43AB6CCF51448DF9DD3D2C06D25FC91"/>
  </w:style>
  <w:style w:type="paragraph" w:customStyle="1" w:styleId="9FD2CF57C2454684AE47EFCAC75B2577">
    <w:name w:val="9FD2CF57C2454684AE47EFCAC75B2577"/>
  </w:style>
  <w:style w:type="paragraph" w:customStyle="1" w:styleId="93DF2035B0704DE294899375662ABB8D">
    <w:name w:val="93DF2035B0704DE294899375662ABB8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Group 9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{8D36CE56-ED39-4F1F-B694-046D7C881B11}tf16392850.dotx</Template>
  <TotalTime>292</TotalTime>
  <Pages>7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HCM</dc:creator>
  <cp:keywords/>
  <cp:lastModifiedBy>Khánh</cp:lastModifiedBy>
  <cp:revision>2</cp:revision>
  <cp:lastPrinted>2006-08-01T17:47:00Z</cp:lastPrinted>
  <dcterms:created xsi:type="dcterms:W3CDTF">2020-05-31T13:22:00Z</dcterms:created>
  <dcterms:modified xsi:type="dcterms:W3CDTF">2020-06-01T09:12:00Z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